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941" w:rsidRDefault="00F91628">
      <w:r>
        <w:object w:dxaOrig="27118" w:dyaOrig="19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6.75pt;height:528.75pt" o:ole="">
            <v:imagedata r:id="rId6" o:title=""/>
          </v:shape>
          <o:OLEObject Type="Embed" ProgID="Visio.Drawing.11" ShapeID="_x0000_i1025" DrawAspect="Content" ObjectID="_1444507588" r:id="rId7"/>
        </w:object>
      </w:r>
    </w:p>
    <w:sectPr w:rsidR="00F73941" w:rsidSect="00F91628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500" w:rsidRDefault="004B3500" w:rsidP="000A5AAF">
      <w:r>
        <w:separator/>
      </w:r>
    </w:p>
  </w:endnote>
  <w:endnote w:type="continuationSeparator" w:id="0">
    <w:p w:rsidR="004B3500" w:rsidRDefault="004B3500" w:rsidP="000A5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500" w:rsidRDefault="004B3500" w:rsidP="000A5AAF">
      <w:r>
        <w:separator/>
      </w:r>
    </w:p>
  </w:footnote>
  <w:footnote w:type="continuationSeparator" w:id="0">
    <w:p w:rsidR="004B3500" w:rsidRDefault="004B3500" w:rsidP="000A5A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AAF"/>
    <w:rsid w:val="000A5AAF"/>
    <w:rsid w:val="002D04B1"/>
    <w:rsid w:val="004B3500"/>
    <w:rsid w:val="00B6692D"/>
    <w:rsid w:val="00F73941"/>
    <w:rsid w:val="00F91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9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5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5A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5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5A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cp:lastPrinted>2013-08-25T11:58:00Z</cp:lastPrinted>
  <dcterms:created xsi:type="dcterms:W3CDTF">2013-08-25T11:55:00Z</dcterms:created>
  <dcterms:modified xsi:type="dcterms:W3CDTF">2013-10-28T15:20:00Z</dcterms:modified>
</cp:coreProperties>
</file>